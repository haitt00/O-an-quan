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B36" w:rsidRDefault="00FF4E46" w:rsidP="00A92B36">
      <w:pPr>
        <w:pStyle w:val="Title"/>
      </w:pPr>
      <w:r>
        <w:t>Group assignment Report</w:t>
      </w:r>
    </w:p>
    <w:p w:rsidR="00FF4E46" w:rsidRDefault="00FF4E46" w:rsidP="00FF4E46">
      <w:pPr>
        <w:pStyle w:val="Subtitle"/>
      </w:pPr>
      <w:r>
        <w:t>Artificial Intelligence</w:t>
      </w:r>
    </w:p>
    <w:p w:rsidR="00CE6B8C" w:rsidRPr="00C33693" w:rsidRDefault="00CE6B8C" w:rsidP="000F4B41">
      <w:pPr>
        <w:pStyle w:val="Image"/>
      </w:pPr>
      <w:r w:rsidRPr="00ED0368">
        <w:drawing>
          <wp:inline distT="0" distB="0" distL="0" distR="0" wp14:anchorId="6C98C8F6" wp14:editId="3C626952">
            <wp:extent cx="6675120" cy="4498848"/>
            <wp:effectExtent l="0" t="0" r="0" b="0"/>
            <wp:docPr id="2" name="Picture 2" descr="Spiral stairs design with wooden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Phot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786738144"/>
        <w:placeholder>
          <w:docPart w:val="407990B4A9DFDC4DB622FEC6EB219711"/>
        </w:placeholder>
        <w:temporary/>
        <w:showingPlcHdr/>
        <w15:appearance w15:val="hidden"/>
      </w:sdtPr>
      <w:sdtEndPr/>
      <w:sdtContent>
        <w:p w:rsidR="00CD35C6" w:rsidRPr="00A92B36" w:rsidRDefault="00A92B36" w:rsidP="00A92B36">
          <w:pPr>
            <w:pStyle w:val="Subtitle"/>
          </w:pPr>
          <w:r>
            <w:t>Subtitle</w:t>
          </w:r>
        </w:p>
      </w:sdtContent>
    </w:sdt>
    <w:sdt>
      <w:sdtPr>
        <w:tag w:val=""/>
        <w:id w:val="-464980047"/>
        <w:placeholder>
          <w:docPart w:val="F09B4AF7A541014796E9347641313E6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CD35C6" w:rsidRDefault="00FF4E46" w:rsidP="000576E4">
          <w:pPr>
            <w:pStyle w:val="Author"/>
            <w:spacing w:after="240"/>
          </w:pPr>
          <w:r>
            <w:t>Microsoft Office User</w:t>
          </w:r>
        </w:p>
      </w:sdtContent>
    </w:sdt>
    <w:sdt>
      <w:sdtPr>
        <w:rPr>
          <w:rFonts w:asciiTheme="minorHAnsi" w:eastAsiaTheme="minorHAnsi" w:hAnsiTheme="minorHAnsi" w:cstheme="minorBidi"/>
          <w:kern w:val="0"/>
          <w:sz w:val="22"/>
          <w:szCs w:val="22"/>
        </w:rPr>
        <w:id w:val="1939407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0B76" w:rsidRDefault="00FD0B76" w:rsidP="001A28B5">
          <w:pPr>
            <w:pStyle w:val="TOCHeading"/>
          </w:pPr>
          <w:r>
            <w:t>Table of Contents</w:t>
          </w:r>
        </w:p>
        <w:p w:rsidR="00FF4E46" w:rsidRDefault="00AA1316">
          <w:pPr>
            <w:pStyle w:val="TOC1"/>
            <w:rPr>
              <w:rFonts w:eastAsiaTheme="minorEastAsia"/>
              <w:color w:val="auto"/>
              <w:sz w:val="24"/>
              <w:szCs w:val="24"/>
              <w:lang w:eastAsia="zh-CN"/>
            </w:rPr>
          </w:pPr>
          <w:r>
            <w:fldChar w:fldCharType="begin"/>
          </w:r>
          <w:r w:rsidRPr="00A90E29">
            <w:instrText xml:space="preserve"> TOC \o "1-3" \h \z \u </w:instrText>
          </w:r>
          <w:r>
            <w:fldChar w:fldCharType="separate"/>
          </w:r>
          <w:hyperlink w:anchor="_Toc24071902" w:history="1">
            <w:r w:rsidR="00FF4E46" w:rsidRPr="004B51EE">
              <w:rPr>
                <w:rStyle w:val="Hyperlink"/>
              </w:rPr>
              <w:t>Problem statement</w:t>
            </w:r>
            <w:r w:rsidR="00FF4E46">
              <w:rPr>
                <w:webHidden/>
              </w:rPr>
              <w:tab/>
            </w:r>
            <w:r w:rsidR="00FF4E46">
              <w:rPr>
                <w:webHidden/>
              </w:rPr>
              <w:fldChar w:fldCharType="begin"/>
            </w:r>
            <w:r w:rsidR="00FF4E46">
              <w:rPr>
                <w:webHidden/>
              </w:rPr>
              <w:instrText xml:space="preserve"> PAGEREF _Toc24071902 \h </w:instrText>
            </w:r>
            <w:r w:rsidR="00FF4E46">
              <w:rPr>
                <w:webHidden/>
              </w:rPr>
            </w:r>
            <w:r w:rsidR="00FF4E46">
              <w:rPr>
                <w:webHidden/>
              </w:rPr>
              <w:fldChar w:fldCharType="separate"/>
            </w:r>
            <w:r w:rsidR="00FF4E46">
              <w:rPr>
                <w:webHidden/>
              </w:rPr>
              <w:t>1</w:t>
            </w:r>
            <w:r w:rsidR="00FF4E46">
              <w:rPr>
                <w:webHidden/>
              </w:rPr>
              <w:fldChar w:fldCharType="end"/>
            </w:r>
          </w:hyperlink>
        </w:p>
        <w:p w:rsidR="00FF4E46" w:rsidRDefault="00FF4E46">
          <w:pPr>
            <w:pStyle w:val="TOC1"/>
            <w:rPr>
              <w:rFonts w:eastAsiaTheme="minorEastAsia"/>
              <w:color w:val="auto"/>
              <w:sz w:val="24"/>
              <w:szCs w:val="24"/>
              <w:lang w:eastAsia="zh-CN"/>
            </w:rPr>
          </w:pPr>
          <w:hyperlink w:anchor="_Toc24071903" w:history="1">
            <w:r w:rsidRPr="004B51EE">
              <w:rPr>
                <w:rStyle w:val="Hyperlink"/>
              </w:rPr>
              <w:t>Problem representation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_Toc24071903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F4E46" w:rsidRDefault="00FF4E46">
          <w:pPr>
            <w:pStyle w:val="TOC1"/>
            <w:rPr>
              <w:rFonts w:eastAsiaTheme="minorEastAsia"/>
              <w:color w:val="auto"/>
              <w:sz w:val="24"/>
              <w:szCs w:val="24"/>
              <w:lang w:eastAsia="zh-CN"/>
            </w:rPr>
          </w:pPr>
          <w:hyperlink w:anchor="_Toc24071904" w:history="1">
            <w:r w:rsidRPr="004B51EE">
              <w:rPr>
                <w:rStyle w:val="Hyperlink"/>
              </w:rPr>
              <w:t xml:space="preserve">Algorithm </w:t>
            </w:r>
            <w:r w:rsidRPr="004B51EE">
              <w:rPr>
                <w:rStyle w:val="Hyperlink"/>
                <w:lang w:val="vi-VN"/>
              </w:rPr>
              <w:t>&amp;</w:t>
            </w:r>
            <w:r w:rsidRPr="004B51EE">
              <w:rPr>
                <w:rStyle w:val="Hyperlink"/>
              </w:rPr>
              <w:t xml:space="preserve"> </w:t>
            </w:r>
            <w:r w:rsidRPr="004B51EE">
              <w:rPr>
                <w:rStyle w:val="Hyperlink"/>
                <w:lang w:val="vi-VN"/>
              </w:rPr>
              <w:t>H</w:t>
            </w:r>
            <w:r w:rsidRPr="004B51EE">
              <w:rPr>
                <w:rStyle w:val="Hyperlink"/>
              </w:rPr>
              <w:t>euristics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_Toc24071904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F4E46" w:rsidRDefault="00FF4E46">
          <w:pPr>
            <w:pStyle w:val="TOC1"/>
            <w:rPr>
              <w:rFonts w:eastAsiaTheme="minorEastAsia"/>
              <w:color w:val="auto"/>
              <w:sz w:val="24"/>
              <w:szCs w:val="24"/>
              <w:lang w:eastAsia="zh-CN"/>
            </w:rPr>
          </w:pPr>
          <w:hyperlink w:anchor="_Toc24071905" w:history="1">
            <w:r w:rsidRPr="004B51EE">
              <w:rPr>
                <w:rStyle w:val="Hyperlink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_Toc24071905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F4E46" w:rsidRDefault="00FF4E46">
          <w:pPr>
            <w:pStyle w:val="TOC1"/>
            <w:rPr>
              <w:rFonts w:eastAsiaTheme="minorEastAsia"/>
              <w:color w:val="auto"/>
              <w:sz w:val="24"/>
              <w:szCs w:val="24"/>
              <w:lang w:eastAsia="zh-CN"/>
            </w:rPr>
          </w:pPr>
          <w:hyperlink w:anchor="_Toc24071906" w:history="1">
            <w:r w:rsidRPr="004B51EE">
              <w:rPr>
                <w:rStyle w:val="Hyperlink"/>
              </w:rPr>
              <w:t>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_Toc24071906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F4E46" w:rsidRDefault="00FF4E46">
          <w:pPr>
            <w:pStyle w:val="TOC1"/>
            <w:rPr>
              <w:rFonts w:eastAsiaTheme="minorEastAsia"/>
              <w:color w:val="auto"/>
              <w:sz w:val="24"/>
              <w:szCs w:val="24"/>
              <w:lang w:eastAsia="zh-CN"/>
            </w:rPr>
          </w:pPr>
          <w:hyperlink w:anchor="_Toc24071907" w:history="1">
            <w:r w:rsidRPr="004B51EE">
              <w:rPr>
                <w:rStyle w:val="Hyperlink"/>
              </w:rPr>
              <w:t>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_Toc24071907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F4E46" w:rsidRDefault="00FF4E46">
          <w:pPr>
            <w:pStyle w:val="TOC1"/>
            <w:rPr>
              <w:rFonts w:eastAsiaTheme="minorEastAsia"/>
              <w:color w:val="auto"/>
              <w:sz w:val="24"/>
              <w:szCs w:val="24"/>
              <w:lang w:eastAsia="zh-CN"/>
            </w:rPr>
          </w:pPr>
          <w:hyperlink w:anchor="_Toc24071908" w:history="1">
            <w:r w:rsidRPr="004B51EE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_Toc24071908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D0B76" w:rsidRDefault="00AA13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96BA8" w:rsidRDefault="00896BA8">
      <w:pPr>
        <w:sectPr w:rsidR="00896BA8" w:rsidSect="00EE0822">
          <w:pgSz w:w="12240" w:h="15840"/>
          <w:pgMar w:top="1512" w:right="864" w:bottom="1022" w:left="864" w:header="720" w:footer="720" w:gutter="0"/>
          <w:cols w:space="720"/>
          <w:titlePg/>
          <w:docGrid w:linePitch="360"/>
        </w:sectPr>
      </w:pPr>
    </w:p>
    <w:p w:rsidR="00896BA8" w:rsidRDefault="00FF4E46" w:rsidP="00444F31">
      <w:pPr>
        <w:pStyle w:val="Heading1"/>
      </w:pPr>
      <w:bookmarkStart w:id="0" w:name="_Toc24071902"/>
      <w:r>
        <w:lastRenderedPageBreak/>
        <w:t>Problem statement</w:t>
      </w:r>
      <w:bookmarkEnd w:id="0"/>
    </w:p>
    <w:sdt>
      <w:sdtPr>
        <w:id w:val="-925342616"/>
        <w:placeholder>
          <w:docPart w:val="8CAFD43C05238244BBDEFE99E9694D95"/>
        </w:placeholder>
        <w:temporary/>
        <w:showingPlcHdr/>
        <w15:appearance w15:val="hidden"/>
      </w:sdtPr>
      <w:sdtEndPr/>
      <w:sdtContent>
        <w:p w:rsidR="00DC21BA" w:rsidRDefault="00DC21BA" w:rsidP="00DC21BA">
          <w:r>
            <w:t>To replace the placeholder text on this page, you can just select it all and then start typing. But don’t do that just yet!</w:t>
          </w:r>
        </w:p>
        <w:p w:rsidR="00896BA8" w:rsidRPr="00A92B36" w:rsidRDefault="00DC21BA" w:rsidP="00C33693">
          <w:r>
            <w:t>First check out a few tips to help you quickly format your report. You might be amazed at how easy it is.</w:t>
          </w:r>
        </w:p>
      </w:sdtContent>
    </w:sdt>
    <w:sdt>
      <w:sdtPr>
        <w:id w:val="479738216"/>
        <w:placeholder>
          <w:docPart w:val="5F8F84B0F831CF439AE5CE8530856C72"/>
        </w:placeholder>
        <w:temporary/>
        <w:showingPlcHdr/>
        <w15:appearance w15:val="hidden"/>
      </w:sdtPr>
      <w:sdtEndPr/>
      <w:sdtContent>
        <w:p w:rsidR="00516859" w:rsidRPr="00514122" w:rsidRDefault="00516859" w:rsidP="00516859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 xml:space="preserve">Need a heading? On the Home tab, in the Styles gallery, just click the heading style you want. </w:t>
          </w:r>
        </w:p>
        <w:p w:rsidR="00AD75B6" w:rsidRDefault="00516859" w:rsidP="00AD75B6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Notice other styles in that gallery as well, such as for a quote, a numbered list, or a bulleted list like this one.</w:t>
          </w:r>
        </w:p>
        <w:p w:rsidR="00F37401" w:rsidRDefault="00516859" w:rsidP="00AD75B6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516859" w:rsidRDefault="00FF4E46" w:rsidP="00FF4E46">
      <w:pPr>
        <w:pStyle w:val="Heading1"/>
        <w:rPr>
          <w:rFonts w:asciiTheme="minorHAnsi" w:eastAsiaTheme="minorEastAsia" w:hAnsiTheme="minorHAnsi" w:cstheme="minorBidi"/>
          <w:caps/>
          <w:color w:val="140E0B" w:themeColor="text2"/>
        </w:rPr>
      </w:pPr>
      <w:bookmarkStart w:id="1" w:name="_Toc24071903"/>
      <w:r>
        <w:t>Problem representation</w:t>
      </w:r>
      <w:bookmarkEnd w:id="1"/>
    </w:p>
    <w:sdt>
      <w:sdtPr>
        <w:id w:val="2023809393"/>
        <w:placeholder>
          <w:docPart w:val="AFD822D4B935E9408B4F0CA4AA591EAC"/>
        </w:placeholder>
        <w:temporary/>
        <w:showingPlcHdr/>
        <w15:appearance w15:val="hidden"/>
      </w:sdtPr>
      <w:sdtEndPr/>
      <w:sdtContent>
        <w:p w:rsidR="00516859" w:rsidRDefault="00516859" w:rsidP="00516859">
          <w:r>
            <w:t>You might like the photo on the cover page as much as we do, but if it’s not ideal for your report, it’s easy to replace it with your own.</w:t>
          </w:r>
        </w:p>
        <w:p w:rsidR="00737AFA" w:rsidRDefault="00516859">
          <w:r>
            <w:t>Just delete the placeholder picture. Then, on the Insert tab, click Picture to select one from your files.</w:t>
          </w:r>
        </w:p>
      </w:sdtContent>
    </w:sdt>
    <w:p w:rsidR="00FF4E46" w:rsidRPr="00FF4E46" w:rsidRDefault="00FF4E46" w:rsidP="00FF4E46">
      <w:pPr>
        <w:pStyle w:val="Heading1"/>
      </w:pPr>
      <w:bookmarkStart w:id="2" w:name="_Toc24071904"/>
      <w:r>
        <w:t xml:space="preserve">Algorithm </w:t>
      </w:r>
      <w:r>
        <w:rPr>
          <w:lang w:val="vi-VN"/>
        </w:rPr>
        <w:t>&amp;</w:t>
      </w:r>
      <w:r>
        <w:t xml:space="preserve"> </w:t>
      </w:r>
      <w:bookmarkEnd w:id="2"/>
      <w:proofErr w:type="spellStart"/>
      <w:r>
        <w:t>Heurestics</w:t>
      </w:r>
      <w:proofErr w:type="spellEnd"/>
    </w:p>
    <w:p w:rsidR="00FF4E46" w:rsidRDefault="00FF4E46">
      <w:proofErr w:type="spellStart"/>
      <w:r>
        <w:t>abcd</w:t>
      </w:r>
      <w:proofErr w:type="spellEnd"/>
    </w:p>
    <w:p w:rsidR="00FF4E46" w:rsidRDefault="00FF4E46" w:rsidP="00FF4E46">
      <w:pPr>
        <w:pStyle w:val="Heading1"/>
      </w:pPr>
      <w:bookmarkStart w:id="3" w:name="_Toc24071905"/>
      <w:r>
        <w:t>Implementation</w:t>
      </w:r>
      <w:bookmarkStart w:id="4" w:name="_GoBack"/>
      <w:bookmarkEnd w:id="3"/>
      <w:bookmarkEnd w:id="4"/>
    </w:p>
    <w:p w:rsidR="00FF4E46" w:rsidRDefault="00FF4E46">
      <w:proofErr w:type="spellStart"/>
      <w:r>
        <w:t>abcd</w:t>
      </w:r>
      <w:proofErr w:type="spellEnd"/>
    </w:p>
    <w:p w:rsidR="00FF4E46" w:rsidRDefault="00FF4E46" w:rsidP="00FF4E46">
      <w:pPr>
        <w:pStyle w:val="Heading1"/>
      </w:pPr>
      <w:bookmarkStart w:id="5" w:name="_Toc24071906"/>
      <w:r>
        <w:t>Interface</w:t>
      </w:r>
      <w:bookmarkEnd w:id="5"/>
    </w:p>
    <w:p w:rsidR="00FF4E46" w:rsidRDefault="00FF4E46">
      <w:proofErr w:type="spellStart"/>
      <w:r>
        <w:t>abcd</w:t>
      </w:r>
      <w:proofErr w:type="spellEnd"/>
    </w:p>
    <w:p w:rsidR="00FF4E46" w:rsidRDefault="00FF4E46" w:rsidP="00FF4E46">
      <w:pPr>
        <w:pStyle w:val="Heading1"/>
      </w:pPr>
      <w:bookmarkStart w:id="6" w:name="_Toc24071907"/>
      <w:r>
        <w:t>Results</w:t>
      </w:r>
      <w:bookmarkEnd w:id="6"/>
    </w:p>
    <w:p w:rsidR="00FF4E46" w:rsidRDefault="00FF4E46">
      <w:proofErr w:type="spellStart"/>
      <w:r>
        <w:t>abcd</w:t>
      </w:r>
      <w:proofErr w:type="spellEnd"/>
    </w:p>
    <w:p w:rsidR="00FF4E46" w:rsidRDefault="00FF4E46" w:rsidP="00FF4E46">
      <w:pPr>
        <w:pStyle w:val="Heading1"/>
      </w:pPr>
      <w:bookmarkStart w:id="7" w:name="_Toc24071908"/>
      <w:r>
        <w:t>References</w:t>
      </w:r>
      <w:bookmarkEnd w:id="7"/>
    </w:p>
    <w:p w:rsidR="00FF4E46" w:rsidRDefault="00FF4E46">
      <w:proofErr w:type="spellStart"/>
      <w:r>
        <w:t>abcd</w:t>
      </w:r>
      <w:proofErr w:type="spellEnd"/>
    </w:p>
    <w:p w:rsidR="00FF4E46" w:rsidRPr="00FF4E46" w:rsidRDefault="00FF4E46"/>
    <w:sectPr w:rsidR="00FF4E46" w:rsidRPr="00FF4E46" w:rsidSect="00737AFA">
      <w:headerReference w:type="default" r:id="rId9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F5" w:rsidRDefault="00220EF5" w:rsidP="00C93FE0">
      <w:pPr>
        <w:spacing w:after="0" w:line="240" w:lineRule="auto"/>
      </w:pPr>
      <w:r>
        <w:separator/>
      </w:r>
    </w:p>
    <w:p w:rsidR="00220EF5" w:rsidRDefault="00220EF5"/>
  </w:endnote>
  <w:endnote w:type="continuationSeparator" w:id="0">
    <w:p w:rsidR="00220EF5" w:rsidRDefault="00220EF5" w:rsidP="00C93FE0">
      <w:pPr>
        <w:spacing w:after="0" w:line="240" w:lineRule="auto"/>
      </w:pPr>
      <w:r>
        <w:continuationSeparator/>
      </w:r>
    </w:p>
    <w:p w:rsidR="00220EF5" w:rsidRDefault="00220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F5" w:rsidRDefault="00220EF5" w:rsidP="00C93FE0">
      <w:pPr>
        <w:spacing w:after="0" w:line="240" w:lineRule="auto"/>
      </w:pPr>
      <w:r>
        <w:separator/>
      </w:r>
    </w:p>
    <w:p w:rsidR="00220EF5" w:rsidRDefault="00220EF5"/>
  </w:footnote>
  <w:footnote w:type="continuationSeparator" w:id="0">
    <w:p w:rsidR="00220EF5" w:rsidRDefault="00220EF5" w:rsidP="00C93FE0">
      <w:pPr>
        <w:spacing w:after="0" w:line="240" w:lineRule="auto"/>
      </w:pPr>
      <w:r>
        <w:continuationSeparator/>
      </w:r>
    </w:p>
    <w:p w:rsidR="00220EF5" w:rsidRDefault="00220E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10198"/>
      <w:gridCol w:w="314"/>
    </w:tblGrid>
    <w:tr w:rsidR="00351CBE" w:rsidRPr="00C33CD0" w:rsidTr="00351CBE">
      <w:tc>
        <w:tcPr>
          <w:tcW w:w="9360" w:type="dxa"/>
          <w:tcMar>
            <w:right w:w="144" w:type="dxa"/>
          </w:tcMar>
        </w:tcPr>
        <w:sdt>
          <w:sdtPr>
            <w:tag w:val=""/>
            <w:id w:val="-64720190"/>
            <w:placeholder>
              <w:docPart w:val="93B4BCC933F7744A86B158838D0A3444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:rsidR="00351CBE" w:rsidRDefault="00FF4E46" w:rsidP="00351CBE">
              <w:pPr>
                <w:pStyle w:val="Header"/>
                <w:rPr>
                  <w:rStyle w:val="HeaderChar"/>
                </w:rPr>
              </w:pPr>
              <w:r>
                <w:t>Artificial Intelligence</w:t>
              </w:r>
            </w:p>
          </w:sdtContent>
        </w:sdt>
      </w:tc>
      <w:tc>
        <w:tcPr>
          <w:tcW w:w="288" w:type="dxa"/>
        </w:tcPr>
        <w:p w:rsidR="00351CBE" w:rsidRPr="00737AFA" w:rsidRDefault="00351CBE" w:rsidP="00737AFA">
          <w:pPr>
            <w:pStyle w:val="Header-Right"/>
            <w:rPr>
              <w:rStyle w:val="HeaderChar"/>
            </w:rPr>
          </w:pPr>
          <w:r w:rsidRPr="00737AFA">
            <w:rPr>
              <w:rStyle w:val="HeaderChar"/>
            </w:rPr>
            <w:fldChar w:fldCharType="begin"/>
          </w:r>
          <w:r w:rsidRPr="00737AFA">
            <w:rPr>
              <w:rStyle w:val="HeaderChar"/>
            </w:rPr>
            <w:instrText xml:space="preserve"> PAGE   \* MERGEFORMAT </w:instrText>
          </w:r>
          <w:r w:rsidRPr="00737AFA">
            <w:rPr>
              <w:rStyle w:val="HeaderChar"/>
            </w:rPr>
            <w:fldChar w:fldCharType="separate"/>
          </w:r>
          <w:r w:rsidR="00737AFA">
            <w:rPr>
              <w:rStyle w:val="HeaderChar"/>
              <w:noProof/>
            </w:rPr>
            <w:t>2</w:t>
          </w:r>
          <w:r w:rsidRPr="00737AFA">
            <w:rPr>
              <w:rStyle w:val="HeaderChar"/>
            </w:rPr>
            <w:fldChar w:fldCharType="end"/>
          </w:r>
        </w:p>
      </w:tc>
    </w:tr>
  </w:tbl>
  <w:p w:rsidR="004F665E" w:rsidRDefault="004F665E" w:rsidP="0035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9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0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abstractNum w:abstractNumId="14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8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46"/>
    <w:rsid w:val="00002742"/>
    <w:rsid w:val="0001744B"/>
    <w:rsid w:val="000353A4"/>
    <w:rsid w:val="000576E4"/>
    <w:rsid w:val="00067249"/>
    <w:rsid w:val="000941E5"/>
    <w:rsid w:val="00097BAC"/>
    <w:rsid w:val="000A0B55"/>
    <w:rsid w:val="000A48D5"/>
    <w:rsid w:val="000A7EDC"/>
    <w:rsid w:val="000B273B"/>
    <w:rsid w:val="000C08E9"/>
    <w:rsid w:val="000C2D21"/>
    <w:rsid w:val="000E0F9C"/>
    <w:rsid w:val="000F4B41"/>
    <w:rsid w:val="000F5701"/>
    <w:rsid w:val="00103677"/>
    <w:rsid w:val="00136B91"/>
    <w:rsid w:val="0016044D"/>
    <w:rsid w:val="001A28B5"/>
    <w:rsid w:val="001A3762"/>
    <w:rsid w:val="001A54CA"/>
    <w:rsid w:val="001C405C"/>
    <w:rsid w:val="001E61C7"/>
    <w:rsid w:val="001F731E"/>
    <w:rsid w:val="00213FBC"/>
    <w:rsid w:val="00220EF5"/>
    <w:rsid w:val="00226B76"/>
    <w:rsid w:val="002270F5"/>
    <w:rsid w:val="002346D0"/>
    <w:rsid w:val="0028511D"/>
    <w:rsid w:val="00295D99"/>
    <w:rsid w:val="00297424"/>
    <w:rsid w:val="002A2BE1"/>
    <w:rsid w:val="002A65C7"/>
    <w:rsid w:val="002C4EFC"/>
    <w:rsid w:val="002E5114"/>
    <w:rsid w:val="003223D9"/>
    <w:rsid w:val="00324B2E"/>
    <w:rsid w:val="00340B4E"/>
    <w:rsid w:val="0034413C"/>
    <w:rsid w:val="00351CBE"/>
    <w:rsid w:val="003542C8"/>
    <w:rsid w:val="0036481B"/>
    <w:rsid w:val="00370759"/>
    <w:rsid w:val="00373FE5"/>
    <w:rsid w:val="00397179"/>
    <w:rsid w:val="003A100D"/>
    <w:rsid w:val="003C278E"/>
    <w:rsid w:val="003D3A40"/>
    <w:rsid w:val="003E1B74"/>
    <w:rsid w:val="00403C4E"/>
    <w:rsid w:val="00405F9F"/>
    <w:rsid w:val="00426DDB"/>
    <w:rsid w:val="00444F31"/>
    <w:rsid w:val="004471B1"/>
    <w:rsid w:val="00450129"/>
    <w:rsid w:val="004524DC"/>
    <w:rsid w:val="00453B69"/>
    <w:rsid w:val="004673B9"/>
    <w:rsid w:val="004723E8"/>
    <w:rsid w:val="00480256"/>
    <w:rsid w:val="00482257"/>
    <w:rsid w:val="00497FDB"/>
    <w:rsid w:val="004C0C23"/>
    <w:rsid w:val="004C61BF"/>
    <w:rsid w:val="004F606E"/>
    <w:rsid w:val="004F665E"/>
    <w:rsid w:val="004F687C"/>
    <w:rsid w:val="00506D0C"/>
    <w:rsid w:val="00515733"/>
    <w:rsid w:val="00516859"/>
    <w:rsid w:val="005239A6"/>
    <w:rsid w:val="00523BB4"/>
    <w:rsid w:val="00524827"/>
    <w:rsid w:val="00533B27"/>
    <w:rsid w:val="00542EE4"/>
    <w:rsid w:val="00565F0A"/>
    <w:rsid w:val="005A41ED"/>
    <w:rsid w:val="005B1248"/>
    <w:rsid w:val="005B4AD6"/>
    <w:rsid w:val="005B5783"/>
    <w:rsid w:val="005C1D2B"/>
    <w:rsid w:val="005E4259"/>
    <w:rsid w:val="005F0E46"/>
    <w:rsid w:val="00611973"/>
    <w:rsid w:val="00615FD6"/>
    <w:rsid w:val="00616F9C"/>
    <w:rsid w:val="00640006"/>
    <w:rsid w:val="00645D5B"/>
    <w:rsid w:val="006471A8"/>
    <w:rsid w:val="00651E8A"/>
    <w:rsid w:val="0066642B"/>
    <w:rsid w:val="0068020F"/>
    <w:rsid w:val="0068059B"/>
    <w:rsid w:val="00686D09"/>
    <w:rsid w:val="00687029"/>
    <w:rsid w:val="006921CD"/>
    <w:rsid w:val="006A39F8"/>
    <w:rsid w:val="006E32E8"/>
    <w:rsid w:val="006F0F80"/>
    <w:rsid w:val="00725AA9"/>
    <w:rsid w:val="00726146"/>
    <w:rsid w:val="00737AFA"/>
    <w:rsid w:val="00757812"/>
    <w:rsid w:val="00774A55"/>
    <w:rsid w:val="00783699"/>
    <w:rsid w:val="0078783A"/>
    <w:rsid w:val="007C61B8"/>
    <w:rsid w:val="007D0618"/>
    <w:rsid w:val="00800FD7"/>
    <w:rsid w:val="00825206"/>
    <w:rsid w:val="008325AC"/>
    <w:rsid w:val="008359F9"/>
    <w:rsid w:val="0084169A"/>
    <w:rsid w:val="00845BB2"/>
    <w:rsid w:val="0084629E"/>
    <w:rsid w:val="0084686B"/>
    <w:rsid w:val="0085035A"/>
    <w:rsid w:val="008575C0"/>
    <w:rsid w:val="00861A9C"/>
    <w:rsid w:val="00884FD2"/>
    <w:rsid w:val="00896A64"/>
    <w:rsid w:val="00896BA8"/>
    <w:rsid w:val="008A4CA3"/>
    <w:rsid w:val="008B6960"/>
    <w:rsid w:val="008B707C"/>
    <w:rsid w:val="008D23F6"/>
    <w:rsid w:val="008E0D07"/>
    <w:rsid w:val="008F043A"/>
    <w:rsid w:val="008F4C86"/>
    <w:rsid w:val="009134F2"/>
    <w:rsid w:val="00953473"/>
    <w:rsid w:val="009626DA"/>
    <w:rsid w:val="00963E48"/>
    <w:rsid w:val="009702BC"/>
    <w:rsid w:val="0097568B"/>
    <w:rsid w:val="00997D0D"/>
    <w:rsid w:val="009A2C53"/>
    <w:rsid w:val="009C1B93"/>
    <w:rsid w:val="009C5285"/>
    <w:rsid w:val="009D3842"/>
    <w:rsid w:val="009F0688"/>
    <w:rsid w:val="00A12F0F"/>
    <w:rsid w:val="00A3760B"/>
    <w:rsid w:val="00A517C6"/>
    <w:rsid w:val="00A53C2C"/>
    <w:rsid w:val="00A57808"/>
    <w:rsid w:val="00A658DA"/>
    <w:rsid w:val="00A6722E"/>
    <w:rsid w:val="00A83A84"/>
    <w:rsid w:val="00A8735F"/>
    <w:rsid w:val="00A90E29"/>
    <w:rsid w:val="00A92B36"/>
    <w:rsid w:val="00AA1316"/>
    <w:rsid w:val="00AD75B6"/>
    <w:rsid w:val="00AE517A"/>
    <w:rsid w:val="00AE7349"/>
    <w:rsid w:val="00AF6958"/>
    <w:rsid w:val="00B01BF9"/>
    <w:rsid w:val="00B351C6"/>
    <w:rsid w:val="00B71CC9"/>
    <w:rsid w:val="00B843C4"/>
    <w:rsid w:val="00B94164"/>
    <w:rsid w:val="00B97A1E"/>
    <w:rsid w:val="00BB0A4A"/>
    <w:rsid w:val="00BB3598"/>
    <w:rsid w:val="00BB4707"/>
    <w:rsid w:val="00BE0995"/>
    <w:rsid w:val="00BE2BB1"/>
    <w:rsid w:val="00C00924"/>
    <w:rsid w:val="00C0495F"/>
    <w:rsid w:val="00C33693"/>
    <w:rsid w:val="00C33CD0"/>
    <w:rsid w:val="00C43823"/>
    <w:rsid w:val="00C81ED0"/>
    <w:rsid w:val="00C93FE0"/>
    <w:rsid w:val="00C953C0"/>
    <w:rsid w:val="00CA4652"/>
    <w:rsid w:val="00CB15B9"/>
    <w:rsid w:val="00CB3FCB"/>
    <w:rsid w:val="00CB4395"/>
    <w:rsid w:val="00CC5206"/>
    <w:rsid w:val="00CD049A"/>
    <w:rsid w:val="00CD35C6"/>
    <w:rsid w:val="00CE6B8C"/>
    <w:rsid w:val="00CF1732"/>
    <w:rsid w:val="00D06D62"/>
    <w:rsid w:val="00D1153C"/>
    <w:rsid w:val="00D3720E"/>
    <w:rsid w:val="00D475FB"/>
    <w:rsid w:val="00D71684"/>
    <w:rsid w:val="00D835B6"/>
    <w:rsid w:val="00D84AC6"/>
    <w:rsid w:val="00D85F28"/>
    <w:rsid w:val="00D91756"/>
    <w:rsid w:val="00DA5656"/>
    <w:rsid w:val="00DC21BA"/>
    <w:rsid w:val="00DD651F"/>
    <w:rsid w:val="00E04059"/>
    <w:rsid w:val="00E10569"/>
    <w:rsid w:val="00E26FB8"/>
    <w:rsid w:val="00E27171"/>
    <w:rsid w:val="00E56D16"/>
    <w:rsid w:val="00E67E69"/>
    <w:rsid w:val="00E727B9"/>
    <w:rsid w:val="00E80483"/>
    <w:rsid w:val="00E95192"/>
    <w:rsid w:val="00EA1EB6"/>
    <w:rsid w:val="00EA2D99"/>
    <w:rsid w:val="00EC12EE"/>
    <w:rsid w:val="00EC4674"/>
    <w:rsid w:val="00ED0368"/>
    <w:rsid w:val="00EE0822"/>
    <w:rsid w:val="00F2339E"/>
    <w:rsid w:val="00F27443"/>
    <w:rsid w:val="00F37401"/>
    <w:rsid w:val="00F6475E"/>
    <w:rsid w:val="00F6490E"/>
    <w:rsid w:val="00F92B8F"/>
    <w:rsid w:val="00F95C19"/>
    <w:rsid w:val="00FB7019"/>
    <w:rsid w:val="00FD0B76"/>
    <w:rsid w:val="00FF455F"/>
    <w:rsid w:val="00F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9B16C1"/>
  <w15:chartTrackingRefBased/>
  <w15:docId w15:val="{8545C8C0-6842-6640-82C5-0381734E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A"/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B36"/>
    <w:pPr>
      <w:spacing w:after="216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BF9"/>
    <w:rPr>
      <w:rFonts w:asciiTheme="majorHAnsi" w:eastAsiaTheme="majorEastAsia" w:hAnsiTheme="majorHAnsi" w:cstheme="majorBidi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85035A"/>
    <w:pPr>
      <w:numPr>
        <w:ilvl w:val="1"/>
      </w:numPr>
      <w:spacing w:before="680"/>
      <w:contextualSpacing/>
      <w:jc w:val="center"/>
    </w:pPr>
    <w:rPr>
      <w:rFonts w:asciiTheme="majorHAnsi" w:eastAsiaTheme="minorEastAsia" w:hAnsiTheme="majorHAnsi"/>
      <w:sz w:val="44"/>
    </w:rPr>
  </w:style>
  <w:style w:type="character" w:customStyle="1" w:styleId="SubtitleChar">
    <w:name w:val="Subtitle Char"/>
    <w:basedOn w:val="DefaultParagraphFont"/>
    <w:link w:val="Subtitle"/>
    <w:uiPriority w:val="3"/>
    <w:rsid w:val="00482257"/>
    <w:rPr>
      <w:rFonts w:asciiTheme="majorHAnsi" w:eastAsiaTheme="minorEastAsia" w:hAnsiTheme="majorHAnsi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81"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8575C0"/>
    <w:pPr>
      <w:numPr>
        <w:numId w:val="15"/>
      </w:numPr>
    </w:p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styleId="TableGridLight">
    <w:name w:val="Grid Table Light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8575C0"/>
    <w:pPr>
      <w:numPr>
        <w:numId w:val="5"/>
      </w:numPr>
    </w:p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  <w:style w:type="character" w:styleId="Hyperlink">
    <w:name w:val="Hyperlink"/>
    <w:basedOn w:val="DefaultParagraphFont"/>
    <w:uiPriority w:val="99"/>
    <w:unhideWhenUsed/>
    <w:rsid w:val="00FF4E46"/>
    <w:rPr>
      <w:color w:val="5C9A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itrinh/Library/Containers/com.microsoft.Word/Data/Library/Application%20Support/Microsoft/Office/16.0/DTS/Search/%7b49F6B086-5E24-3647-8FC4-5476D6D87765%7dtf164026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7990B4A9DFDC4DB622FEC6EB219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24A6-D81E-6043-8025-486CA3D1DEE2}"/>
      </w:docPartPr>
      <w:docPartBody>
        <w:p w:rsidR="00000000" w:rsidRDefault="00283AEA">
          <w:pPr>
            <w:pStyle w:val="407990B4A9DFDC4DB622FEC6EB219711"/>
          </w:pPr>
          <w:r>
            <w:t>Subtitle</w:t>
          </w:r>
        </w:p>
      </w:docPartBody>
    </w:docPart>
    <w:docPart>
      <w:docPartPr>
        <w:name w:val="F09B4AF7A541014796E934764131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3EAC4-A387-424F-8A1E-188B7114DC07}"/>
      </w:docPartPr>
      <w:docPartBody>
        <w:p w:rsidR="00000000" w:rsidRDefault="00283AEA">
          <w:pPr>
            <w:pStyle w:val="F09B4AF7A541014796E9347641313E61"/>
          </w:pPr>
          <w:r>
            <w:t>Your Name</w:t>
          </w:r>
        </w:p>
      </w:docPartBody>
    </w:docPart>
    <w:docPart>
      <w:docPartPr>
        <w:name w:val="8CAFD43C05238244BBDEFE99E969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5BB1E-C350-344A-80C8-CBC73C94A53A}"/>
      </w:docPartPr>
      <w:docPartBody>
        <w:p w:rsidR="00A35748" w:rsidRDefault="00283AEA" w:rsidP="00DC21BA">
          <w:r>
            <w:t>To replace the placeholder text on this page, you can just select it all and then start typing. But don’t do that just yet!</w:t>
          </w:r>
        </w:p>
        <w:p w:rsidR="00000000" w:rsidRDefault="00283AEA">
          <w:pPr>
            <w:pStyle w:val="8CAFD43C05238244BBDEFE99E9694D95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5F8F84B0F831CF439AE5CE8530856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229C-DFAC-6F41-A610-A82919ED7847}"/>
      </w:docPartPr>
      <w:docPartBody>
        <w:p w:rsidR="00A35748" w:rsidRPr="00514122" w:rsidRDefault="00283AEA" w:rsidP="00A35748">
          <w:pPr>
            <w:pStyle w:val="ListBullet"/>
            <w:numPr>
              <w:ilvl w:val="0"/>
              <w:numId w:val="2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 xml:space="preserve">Need a heading? On the Home tab, in the Styles gallery, just click the heading style you want. </w:t>
          </w:r>
        </w:p>
        <w:p w:rsidR="00A35748" w:rsidRDefault="00283AEA" w:rsidP="00A35748">
          <w:pPr>
            <w:pStyle w:val="ListBullet"/>
            <w:numPr>
              <w:ilvl w:val="0"/>
              <w:numId w:val="2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283AEA">
          <w:pPr>
            <w:pStyle w:val="5F8F84B0F831CF439AE5CE8530856C72"/>
          </w:pPr>
          <w:r w:rsidRPr="00514122">
            <w:t>For best results when selecting t</w:t>
          </w:r>
          <w:r w:rsidRPr="00514122">
            <w:t>ext to copy or edit, don’t include space to the left or right of the characters in your selection.</w:t>
          </w:r>
        </w:p>
      </w:docPartBody>
    </w:docPart>
    <w:docPart>
      <w:docPartPr>
        <w:name w:val="AFD822D4B935E9408B4F0CA4AA591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EA91-8D8F-4948-AD95-07C51E5A727F}"/>
      </w:docPartPr>
      <w:docPartBody>
        <w:p w:rsidR="00A35748" w:rsidRDefault="00283AEA" w:rsidP="00516859">
          <w:r>
            <w:t>You might like the photo on the cover page as much as we do, but if it’s not ideal for your report, it’s easy to replace it with your own.</w:t>
          </w:r>
        </w:p>
        <w:p w:rsidR="00000000" w:rsidRDefault="00283AEA">
          <w:pPr>
            <w:pStyle w:val="AFD822D4B935E9408B4F0CA4AA591EAC"/>
          </w:pPr>
          <w:r>
            <w:t>Just delete the pl</w:t>
          </w:r>
          <w:r>
            <w:t>aceholder picture. Then, on the Insert tab, click Picture to select one from your files.</w:t>
          </w:r>
        </w:p>
      </w:docPartBody>
    </w:docPart>
    <w:docPart>
      <w:docPartPr>
        <w:name w:val="93B4BCC933F7744A86B158838D0A3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6D589-FA18-574F-AEED-4FC16D681DFC}"/>
      </w:docPartPr>
      <w:docPartBody>
        <w:p w:rsidR="00000000" w:rsidRDefault="00283AEA">
          <w:pPr>
            <w:pStyle w:val="93B4BCC933F7744A86B158838D0A3444"/>
          </w:pPr>
          <w:r w:rsidRPr="00BB3598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EA"/>
    <w:rsid w:val="0028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F1A0E5BCFAF748ADE305C0DF426DCC">
    <w:name w:val="01F1A0E5BCFAF748ADE305C0DF426DCC"/>
  </w:style>
  <w:style w:type="paragraph" w:customStyle="1" w:styleId="407990B4A9DFDC4DB622FEC6EB219711">
    <w:name w:val="407990B4A9DFDC4DB622FEC6EB219711"/>
  </w:style>
  <w:style w:type="paragraph" w:customStyle="1" w:styleId="F09B4AF7A541014796E9347641313E61">
    <w:name w:val="F09B4AF7A541014796E9347641313E61"/>
  </w:style>
  <w:style w:type="paragraph" w:customStyle="1" w:styleId="4527DAFD4EF2104CA95E639346660334">
    <w:name w:val="4527DAFD4EF2104CA95E639346660334"/>
  </w:style>
  <w:style w:type="paragraph" w:customStyle="1" w:styleId="8CAFD43C05238244BBDEFE99E9694D95">
    <w:name w:val="8CAFD43C05238244BBDEFE99E9694D95"/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160" w:line="259" w:lineRule="auto"/>
      <w:jc w:val="both"/>
    </w:pPr>
    <w:rPr>
      <w:rFonts w:eastAsiaTheme="minorHAnsi"/>
      <w:color w:val="262626" w:themeColor="text1" w:themeTint="D9"/>
      <w:sz w:val="22"/>
      <w:szCs w:val="22"/>
      <w:lang w:eastAsia="en-US"/>
    </w:rPr>
  </w:style>
  <w:style w:type="paragraph" w:customStyle="1" w:styleId="5F8F84B0F831CF439AE5CE8530856C72">
    <w:name w:val="5F8F84B0F831CF439AE5CE8530856C72"/>
  </w:style>
  <w:style w:type="paragraph" w:customStyle="1" w:styleId="6C24BCCE5E1AFB45B86D222DE8C11A88">
    <w:name w:val="6C24BCCE5E1AFB45B86D222DE8C11A88"/>
  </w:style>
  <w:style w:type="paragraph" w:customStyle="1" w:styleId="AFD822D4B935E9408B4F0CA4AA591EAC">
    <w:name w:val="AFD822D4B935E9408B4F0CA4AA591EAC"/>
  </w:style>
  <w:style w:type="paragraph" w:customStyle="1" w:styleId="93B4BCC933F7744A86B158838D0A3444">
    <w:name w:val="93B4BCC933F7744A86B158838D0A3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C4D4-18E2-A44F-93E1-A90858E4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6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Artificial Intelligence</cp:keywords>
  <dc:description/>
  <cp:lastModifiedBy>TRINH THU HAI 20184255</cp:lastModifiedBy>
  <cp:revision>1</cp:revision>
  <dcterms:created xsi:type="dcterms:W3CDTF">2019-11-07T19:13:00Z</dcterms:created>
  <dcterms:modified xsi:type="dcterms:W3CDTF">2019-11-07T19:20:00Z</dcterms:modified>
</cp:coreProperties>
</file>